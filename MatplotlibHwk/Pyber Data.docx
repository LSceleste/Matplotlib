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
        <w:id w:val="230900255"/>
        <w:placeholder>
          <w:docPart w:val="FC4AC0D6709E4740B11A0B2899BF6357"/>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A92B36" w:rsidRDefault="003270AB" w:rsidP="00A92B36">
          <w:pPr>
            <w:pStyle w:val="Title"/>
          </w:pPr>
          <w:proofErr w:type="spellStart"/>
          <w:r>
            <w:t>Pyber</w:t>
          </w:r>
          <w:proofErr w:type="spellEnd"/>
          <w:r>
            <w:t xml:space="preserve"> Data</w:t>
          </w:r>
        </w:p>
      </w:sdtContent>
    </w:sdt>
    <w:p w:rsidR="00CE6B8C" w:rsidRPr="00C33693" w:rsidRDefault="00CE6B8C" w:rsidP="000F4B41">
      <w:pPr>
        <w:pStyle w:val="Image"/>
      </w:pPr>
      <w:r w:rsidRPr="00ED0368">
        <w:drawing>
          <wp:inline distT="0" distB="0" distL="0" distR="0" wp14:anchorId="6C98C8F6" wp14:editId="3C626952">
            <wp:extent cx="6675120" cy="3743367"/>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_Photo 1.png"/>
                    <pic:cNvPicPr/>
                  </pic:nvPicPr>
                  <pic:blipFill>
                    <a:blip r:embed="rId8"/>
                    <a:stretch>
                      <a:fillRect/>
                    </a:stretch>
                  </pic:blipFill>
                  <pic:spPr>
                    <a:xfrm>
                      <a:off x="0" y="0"/>
                      <a:ext cx="6675120" cy="3743367"/>
                    </a:xfrm>
                    <a:prstGeom prst="rect">
                      <a:avLst/>
                    </a:prstGeom>
                  </pic:spPr>
                </pic:pic>
              </a:graphicData>
            </a:graphic>
          </wp:inline>
        </w:drawing>
      </w:r>
    </w:p>
    <w:p w:rsidR="00CD35C6" w:rsidRPr="00A92B36" w:rsidRDefault="003270AB" w:rsidP="00A92B36">
      <w:pPr>
        <w:pStyle w:val="Subtitle"/>
      </w:pPr>
      <w:r>
        <w:t>By:</w:t>
      </w:r>
    </w:p>
    <w:sdt>
      <w:sdtPr>
        <w:tag w:val=""/>
        <w:id w:val="-464980047"/>
        <w:placeholder>
          <w:docPart w:val="20580CC6C6A6434CA8B987DB74DDCB6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CD35C6" w:rsidRDefault="003270AB" w:rsidP="000576E4">
          <w:pPr>
            <w:pStyle w:val="Author"/>
            <w:spacing w:after="240"/>
          </w:pPr>
          <w:r>
            <w:t>Luiz Celeste</w:t>
          </w:r>
        </w:p>
      </w:sdtContent>
    </w:sdt>
    <w:p w:rsidR="00896BA8" w:rsidRDefault="00896BA8">
      <w:pPr>
        <w:sectPr w:rsidR="00896BA8" w:rsidSect="00EE0822">
          <w:pgSz w:w="12240" w:h="15840"/>
          <w:pgMar w:top="1512" w:right="864" w:bottom="1022" w:left="864" w:header="720" w:footer="720" w:gutter="0"/>
          <w:cols w:space="720"/>
          <w:titlePg/>
          <w:docGrid w:linePitch="360"/>
        </w:sectPr>
      </w:pPr>
    </w:p>
    <w:p w:rsidR="00896BA8" w:rsidRDefault="003270AB" w:rsidP="003270AB">
      <w:pPr>
        <w:pStyle w:val="Heading1"/>
        <w:ind w:left="0"/>
        <w:jc w:val="both"/>
        <w:rPr>
          <w:sz w:val="28"/>
          <w:szCs w:val="28"/>
        </w:rPr>
      </w:pPr>
      <w:r>
        <w:rPr>
          <w:sz w:val="28"/>
          <w:szCs w:val="28"/>
        </w:rPr>
        <w:lastRenderedPageBreak/>
        <w:t xml:space="preserve">Analysis for </w:t>
      </w:r>
      <w:proofErr w:type="spellStart"/>
      <w:r>
        <w:rPr>
          <w:sz w:val="28"/>
          <w:szCs w:val="28"/>
        </w:rPr>
        <w:t>Pyber</w:t>
      </w:r>
      <w:proofErr w:type="spellEnd"/>
      <w:r>
        <w:rPr>
          <w:sz w:val="28"/>
          <w:szCs w:val="28"/>
        </w:rPr>
        <w:t xml:space="preserve"> Data:</w:t>
      </w:r>
    </w:p>
    <w:p w:rsidR="003270AB" w:rsidRDefault="003270AB" w:rsidP="003270AB">
      <w:pPr>
        <w:pStyle w:val="Heading1"/>
        <w:ind w:left="0"/>
        <w:jc w:val="both"/>
        <w:rPr>
          <w:sz w:val="28"/>
          <w:szCs w:val="28"/>
        </w:rPr>
      </w:pPr>
    </w:p>
    <w:p w:rsidR="003270AB" w:rsidRDefault="00662A4D" w:rsidP="003270AB">
      <w:pPr>
        <w:pStyle w:val="Heading1"/>
        <w:numPr>
          <w:ilvl w:val="0"/>
          <w:numId w:val="20"/>
        </w:numPr>
        <w:jc w:val="both"/>
        <w:rPr>
          <w:sz w:val="28"/>
          <w:szCs w:val="28"/>
        </w:rPr>
      </w:pPr>
      <w:r>
        <w:rPr>
          <w:sz w:val="28"/>
          <w:szCs w:val="28"/>
        </w:rPr>
        <w:t xml:space="preserve">    </w:t>
      </w:r>
      <w:r w:rsidR="003270AB">
        <w:rPr>
          <w:sz w:val="28"/>
          <w:szCs w:val="28"/>
        </w:rPr>
        <w:t xml:space="preserve">By looking at the first chart we can see that Urban areas have the most drivers, followed by suburban and rural city types.  It is also interesting to see that the rural fares are the highest on average, followed by suburban and urban (marker size).  </w:t>
      </w:r>
    </w:p>
    <w:p w:rsidR="00662A4D" w:rsidRDefault="00662A4D" w:rsidP="00662A4D">
      <w:pPr>
        <w:pStyle w:val="Heading1"/>
        <w:ind w:left="720"/>
        <w:jc w:val="both"/>
        <w:rPr>
          <w:sz w:val="28"/>
          <w:szCs w:val="28"/>
        </w:rPr>
      </w:pPr>
    </w:p>
    <w:p w:rsidR="00603264" w:rsidRDefault="003270AB" w:rsidP="00603264">
      <w:pPr>
        <w:pStyle w:val="Heading1"/>
        <w:numPr>
          <w:ilvl w:val="0"/>
          <w:numId w:val="20"/>
        </w:numPr>
        <w:jc w:val="both"/>
        <w:rPr>
          <w:sz w:val="28"/>
          <w:szCs w:val="28"/>
        </w:rPr>
      </w:pPr>
      <w:r>
        <w:rPr>
          <w:sz w:val="28"/>
          <w:szCs w:val="28"/>
        </w:rPr>
        <w:t xml:space="preserve"> </w:t>
      </w:r>
      <w:r w:rsidR="00662A4D">
        <w:rPr>
          <w:sz w:val="28"/>
          <w:szCs w:val="28"/>
        </w:rPr>
        <w:t xml:space="preserve">    </w:t>
      </w:r>
      <w:r w:rsidR="00E4541C">
        <w:rPr>
          <w:sz w:val="28"/>
          <w:szCs w:val="28"/>
        </w:rPr>
        <w:t>The urban market is responsible for 62.7% of all total fares</w:t>
      </w:r>
      <w:r w:rsidR="00603264">
        <w:rPr>
          <w:sz w:val="28"/>
          <w:szCs w:val="28"/>
        </w:rPr>
        <w:t xml:space="preserve"> but has 80.9% of all total drivers by city type.  </w:t>
      </w:r>
      <w:r w:rsidR="00662A4D">
        <w:rPr>
          <w:sz w:val="28"/>
          <w:szCs w:val="28"/>
        </w:rPr>
        <w:t>The suburban market is responsible for 30.5% of all total fares and has 16.5% of all drivers.  Rural areas have the fewest number of drivers at 2.6% but are responsible for 6.8% of all total fares.</w:t>
      </w:r>
    </w:p>
    <w:p w:rsidR="00662A4D" w:rsidRDefault="00662A4D" w:rsidP="00662A4D">
      <w:pPr>
        <w:pStyle w:val="ListParagraph"/>
        <w:rPr>
          <w:sz w:val="28"/>
          <w:szCs w:val="28"/>
        </w:rPr>
      </w:pPr>
    </w:p>
    <w:p w:rsidR="00662A4D" w:rsidRPr="00603264" w:rsidRDefault="00662A4D" w:rsidP="00603264">
      <w:pPr>
        <w:pStyle w:val="Heading1"/>
        <w:numPr>
          <w:ilvl w:val="0"/>
          <w:numId w:val="20"/>
        </w:numPr>
        <w:jc w:val="both"/>
        <w:rPr>
          <w:sz w:val="28"/>
          <w:szCs w:val="28"/>
        </w:rPr>
      </w:pPr>
      <w:r>
        <w:rPr>
          <w:sz w:val="28"/>
          <w:szCs w:val="28"/>
        </w:rPr>
        <w:t xml:space="preserve">By looking at the data, we can determine that rural drivers are by far the most productive, followed by suburban and urban.  The scatter plot also shows that urban drivers receive the lowest average fare per ride due to more drivers being available.  If you were to start driving for </w:t>
      </w:r>
      <w:proofErr w:type="spellStart"/>
      <w:r>
        <w:rPr>
          <w:sz w:val="28"/>
          <w:szCs w:val="28"/>
        </w:rPr>
        <w:t>Pyber</w:t>
      </w:r>
      <w:proofErr w:type="spellEnd"/>
      <w:r>
        <w:rPr>
          <w:sz w:val="28"/>
          <w:szCs w:val="28"/>
        </w:rPr>
        <w:t>, it’s definitely worth taking some rural trips!</w:t>
      </w:r>
      <w:bookmarkStart w:id="0" w:name="_GoBack"/>
      <w:bookmarkEnd w:id="0"/>
    </w:p>
    <w:p w:rsidR="00F37401" w:rsidRDefault="00F37401" w:rsidP="003270AB">
      <w:pPr>
        <w:pStyle w:val="ListBullet"/>
        <w:numPr>
          <w:ilvl w:val="0"/>
          <w:numId w:val="0"/>
        </w:numPr>
        <w:spacing w:before="120" w:after="200" w:line="264" w:lineRule="auto"/>
        <w:ind w:left="720"/>
        <w:jc w:val="left"/>
      </w:pPr>
    </w:p>
    <w:p w:rsidR="00516859" w:rsidRDefault="00516859" w:rsidP="00516859">
      <w:pPr>
        <w:pStyle w:val="Heading2"/>
        <w:rPr>
          <w:rFonts w:asciiTheme="minorHAnsi" w:eastAsiaTheme="minorEastAsia" w:hAnsiTheme="minorHAnsi" w:cstheme="minorBidi"/>
          <w:caps/>
          <w:color w:val="140E0B" w:themeColor="text2"/>
        </w:rPr>
      </w:pPr>
    </w:p>
    <w:p w:rsidR="00737AFA" w:rsidRDefault="00737AFA" w:rsidP="003270AB"/>
    <w:sectPr w:rsidR="00737AFA" w:rsidSect="00737AFA">
      <w:headerReference w:type="default" r:id="rId9"/>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3C7" w:rsidRDefault="008C23C7" w:rsidP="00C93FE0">
      <w:pPr>
        <w:spacing w:after="0" w:line="240" w:lineRule="auto"/>
      </w:pPr>
      <w:r>
        <w:separator/>
      </w:r>
    </w:p>
    <w:p w:rsidR="008C23C7" w:rsidRDefault="008C23C7"/>
  </w:endnote>
  <w:endnote w:type="continuationSeparator" w:id="0">
    <w:p w:rsidR="008C23C7" w:rsidRDefault="008C23C7" w:rsidP="00C93FE0">
      <w:pPr>
        <w:spacing w:after="0" w:line="240" w:lineRule="auto"/>
      </w:pPr>
      <w:r>
        <w:continuationSeparator/>
      </w:r>
    </w:p>
    <w:p w:rsidR="008C23C7" w:rsidRDefault="008C23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3C7" w:rsidRDefault="008C23C7" w:rsidP="00C93FE0">
      <w:pPr>
        <w:spacing w:after="0" w:line="240" w:lineRule="auto"/>
      </w:pPr>
      <w:r>
        <w:separator/>
      </w:r>
    </w:p>
    <w:p w:rsidR="008C23C7" w:rsidRDefault="008C23C7"/>
  </w:footnote>
  <w:footnote w:type="continuationSeparator" w:id="0">
    <w:p w:rsidR="008C23C7" w:rsidRDefault="008C23C7" w:rsidP="00C93FE0">
      <w:pPr>
        <w:spacing w:after="0" w:line="240" w:lineRule="auto"/>
      </w:pPr>
      <w:r>
        <w:continuationSeparator/>
      </w:r>
    </w:p>
    <w:p w:rsidR="008C23C7" w:rsidRDefault="008C23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351CBE" w:rsidRPr="00C33CD0" w:rsidTr="00351CBE">
      <w:tc>
        <w:tcPr>
          <w:tcW w:w="9360" w:type="dxa"/>
          <w:tcMar>
            <w:right w:w="144" w:type="dxa"/>
          </w:tcMar>
        </w:tcPr>
        <w:sdt>
          <w:sdtPr>
            <w:tag w:val=""/>
            <w:id w:val="-64720190"/>
            <w:placeholder>
              <w:docPart w:val="4F3E94BFB382FC46B56BE4D91EA05AE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51CBE" w:rsidRDefault="003270AB" w:rsidP="00351CBE">
              <w:pPr>
                <w:pStyle w:val="Header"/>
                <w:rPr>
                  <w:rStyle w:val="HeaderChar"/>
                </w:rPr>
              </w:pPr>
              <w:r>
                <w:t>Pyber Data</w:t>
              </w:r>
            </w:p>
          </w:sdtContent>
        </w:sdt>
      </w:tc>
      <w:tc>
        <w:tcPr>
          <w:tcW w:w="288" w:type="dxa"/>
        </w:tcPr>
        <w:p w:rsidR="00351CBE" w:rsidRPr="00737AFA" w:rsidRDefault="00351CBE" w:rsidP="00737AFA">
          <w:pPr>
            <w:pStyle w:val="Header-Right"/>
            <w:rPr>
              <w:rStyle w:val="HeaderChar"/>
            </w:rPr>
          </w:pPr>
          <w:r w:rsidRPr="00737AFA">
            <w:rPr>
              <w:rStyle w:val="HeaderChar"/>
            </w:rPr>
            <w:fldChar w:fldCharType="begin"/>
          </w:r>
          <w:r w:rsidRPr="00737AFA">
            <w:rPr>
              <w:rStyle w:val="HeaderChar"/>
            </w:rPr>
            <w:instrText xml:space="preserve"> PAGE   \* MERGEFORMAT </w:instrText>
          </w:r>
          <w:r w:rsidRPr="00737AFA">
            <w:rPr>
              <w:rStyle w:val="HeaderChar"/>
            </w:rPr>
            <w:fldChar w:fldCharType="separate"/>
          </w:r>
          <w:r w:rsidR="00737AFA">
            <w:rPr>
              <w:rStyle w:val="HeaderChar"/>
              <w:noProof/>
            </w:rPr>
            <w:t>2</w:t>
          </w:r>
          <w:r w:rsidRPr="00737AFA">
            <w:rPr>
              <w:rStyle w:val="HeaderChar"/>
            </w:rPr>
            <w:fldChar w:fldCharType="end"/>
          </w:r>
        </w:p>
      </w:tc>
    </w:tr>
  </w:tbl>
  <w:p w:rsidR="004F665E" w:rsidRDefault="004F665E"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51E0C65"/>
    <w:multiLevelType w:val="hybridMultilevel"/>
    <w:tmpl w:val="C7D846CC"/>
    <w:lvl w:ilvl="0" w:tplc="105CF286">
      <w:start w:val="1"/>
      <w:numFmt w:val="decimal"/>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9" w15:restartNumberingAfterBreak="0">
    <w:nsid w:val="0DFA5063"/>
    <w:multiLevelType w:val="hybridMultilevel"/>
    <w:tmpl w:val="D2D0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1"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25DD3F89"/>
    <w:multiLevelType w:val="hybridMultilevel"/>
    <w:tmpl w:val="33EC43A0"/>
    <w:lvl w:ilvl="0" w:tplc="252A2218">
      <w:start w:val="1"/>
      <w:numFmt w:val="decimal"/>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3"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DBB0760"/>
    <w:multiLevelType w:val="hybridMultilevel"/>
    <w:tmpl w:val="C8B41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8"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1"/>
  </w:num>
  <w:num w:numId="5">
    <w:abstractNumId w:val="7"/>
  </w:num>
  <w:num w:numId="6">
    <w:abstractNumId w:val="13"/>
  </w:num>
  <w:num w:numId="7">
    <w:abstractNumId w:val="1"/>
  </w:num>
  <w:num w:numId="8">
    <w:abstractNumId w:val="0"/>
  </w:num>
  <w:num w:numId="9">
    <w:abstractNumId w:val="14"/>
  </w:num>
  <w:num w:numId="10">
    <w:abstractNumId w:val="16"/>
  </w:num>
  <w:num w:numId="11">
    <w:abstractNumId w:val="2"/>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0"/>
  </w:num>
  <w:num w:numId="15">
    <w:abstractNumId w:val="17"/>
  </w:num>
  <w:num w:numId="16">
    <w:abstractNumId w:val="3"/>
  </w:num>
  <w:num w:numId="17">
    <w:abstractNumId w:val="8"/>
  </w:num>
  <w:num w:numId="18">
    <w:abstractNumId w:val="12"/>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AB"/>
    <w:rsid w:val="00002742"/>
    <w:rsid w:val="0001744B"/>
    <w:rsid w:val="000353A4"/>
    <w:rsid w:val="000576E4"/>
    <w:rsid w:val="00067249"/>
    <w:rsid w:val="000941E5"/>
    <w:rsid w:val="00097BAC"/>
    <w:rsid w:val="000A0B55"/>
    <w:rsid w:val="000A48D5"/>
    <w:rsid w:val="000A7EDC"/>
    <w:rsid w:val="000B273B"/>
    <w:rsid w:val="000C08E9"/>
    <w:rsid w:val="000C2D21"/>
    <w:rsid w:val="000E0F9C"/>
    <w:rsid w:val="000F4B41"/>
    <w:rsid w:val="000F5701"/>
    <w:rsid w:val="00103677"/>
    <w:rsid w:val="00136B91"/>
    <w:rsid w:val="0016044D"/>
    <w:rsid w:val="001A28B5"/>
    <w:rsid w:val="001A3762"/>
    <w:rsid w:val="001A54CA"/>
    <w:rsid w:val="001C405C"/>
    <w:rsid w:val="001E61C7"/>
    <w:rsid w:val="001F731E"/>
    <w:rsid w:val="00213FBC"/>
    <w:rsid w:val="00226B76"/>
    <w:rsid w:val="002270F5"/>
    <w:rsid w:val="002346D0"/>
    <w:rsid w:val="0028511D"/>
    <w:rsid w:val="00295D99"/>
    <w:rsid w:val="00297424"/>
    <w:rsid w:val="002A2BE1"/>
    <w:rsid w:val="002A65C7"/>
    <w:rsid w:val="002C4EFC"/>
    <w:rsid w:val="002E5114"/>
    <w:rsid w:val="003223D9"/>
    <w:rsid w:val="00324B2E"/>
    <w:rsid w:val="003270AB"/>
    <w:rsid w:val="00340B4E"/>
    <w:rsid w:val="0034413C"/>
    <w:rsid w:val="00351CBE"/>
    <w:rsid w:val="003542C8"/>
    <w:rsid w:val="0036481B"/>
    <w:rsid w:val="00370759"/>
    <w:rsid w:val="00373FE5"/>
    <w:rsid w:val="00397179"/>
    <w:rsid w:val="003A100D"/>
    <w:rsid w:val="003C278E"/>
    <w:rsid w:val="003D3A40"/>
    <w:rsid w:val="003E1B74"/>
    <w:rsid w:val="00403C4E"/>
    <w:rsid w:val="00405F9F"/>
    <w:rsid w:val="00426DDB"/>
    <w:rsid w:val="00444F31"/>
    <w:rsid w:val="004471B1"/>
    <w:rsid w:val="00450129"/>
    <w:rsid w:val="004524DC"/>
    <w:rsid w:val="00453B69"/>
    <w:rsid w:val="004673B9"/>
    <w:rsid w:val="004723E8"/>
    <w:rsid w:val="00480256"/>
    <w:rsid w:val="00482257"/>
    <w:rsid w:val="00497FDB"/>
    <w:rsid w:val="004C0C23"/>
    <w:rsid w:val="004C61BF"/>
    <w:rsid w:val="004E459B"/>
    <w:rsid w:val="004F606E"/>
    <w:rsid w:val="004F665E"/>
    <w:rsid w:val="004F687C"/>
    <w:rsid w:val="00506D0C"/>
    <w:rsid w:val="00515733"/>
    <w:rsid w:val="00516859"/>
    <w:rsid w:val="005239A6"/>
    <w:rsid w:val="00523BB4"/>
    <w:rsid w:val="00524827"/>
    <w:rsid w:val="00533B27"/>
    <w:rsid w:val="00542EE4"/>
    <w:rsid w:val="00565F0A"/>
    <w:rsid w:val="005A41ED"/>
    <w:rsid w:val="005B1248"/>
    <w:rsid w:val="005B4AD6"/>
    <w:rsid w:val="005B5783"/>
    <w:rsid w:val="005C1D2B"/>
    <w:rsid w:val="005E4259"/>
    <w:rsid w:val="005F0E46"/>
    <w:rsid w:val="00603264"/>
    <w:rsid w:val="00611973"/>
    <w:rsid w:val="00615FD6"/>
    <w:rsid w:val="00616F9C"/>
    <w:rsid w:val="00640006"/>
    <w:rsid w:val="00645D5B"/>
    <w:rsid w:val="006471A8"/>
    <w:rsid w:val="00651E8A"/>
    <w:rsid w:val="00662A4D"/>
    <w:rsid w:val="0066642B"/>
    <w:rsid w:val="0068020F"/>
    <w:rsid w:val="0068059B"/>
    <w:rsid w:val="00686D09"/>
    <w:rsid w:val="00687029"/>
    <w:rsid w:val="006921CD"/>
    <w:rsid w:val="006A39F8"/>
    <w:rsid w:val="006E32E8"/>
    <w:rsid w:val="006F0F80"/>
    <w:rsid w:val="00725AA9"/>
    <w:rsid w:val="00726146"/>
    <w:rsid w:val="00737AFA"/>
    <w:rsid w:val="00757812"/>
    <w:rsid w:val="00774A55"/>
    <w:rsid w:val="00783699"/>
    <w:rsid w:val="0078783A"/>
    <w:rsid w:val="007C61B8"/>
    <w:rsid w:val="007D0618"/>
    <w:rsid w:val="00800FD7"/>
    <w:rsid w:val="00825206"/>
    <w:rsid w:val="008325AC"/>
    <w:rsid w:val="008359F9"/>
    <w:rsid w:val="0084169A"/>
    <w:rsid w:val="00845BB2"/>
    <w:rsid w:val="0084629E"/>
    <w:rsid w:val="0084686B"/>
    <w:rsid w:val="0085035A"/>
    <w:rsid w:val="008575C0"/>
    <w:rsid w:val="00861A9C"/>
    <w:rsid w:val="00884FD2"/>
    <w:rsid w:val="00896A64"/>
    <w:rsid w:val="00896BA8"/>
    <w:rsid w:val="008A4CA3"/>
    <w:rsid w:val="008B6960"/>
    <w:rsid w:val="008B707C"/>
    <w:rsid w:val="008C23C7"/>
    <w:rsid w:val="008D23F6"/>
    <w:rsid w:val="008E0D07"/>
    <w:rsid w:val="008F043A"/>
    <w:rsid w:val="008F4C86"/>
    <w:rsid w:val="009134F2"/>
    <w:rsid w:val="00953473"/>
    <w:rsid w:val="009626DA"/>
    <w:rsid w:val="00963E48"/>
    <w:rsid w:val="009702BC"/>
    <w:rsid w:val="0097568B"/>
    <w:rsid w:val="00997D0D"/>
    <w:rsid w:val="009A2C53"/>
    <w:rsid w:val="009C1B93"/>
    <w:rsid w:val="009C5285"/>
    <w:rsid w:val="009D3842"/>
    <w:rsid w:val="009F0688"/>
    <w:rsid w:val="00A12F0F"/>
    <w:rsid w:val="00A3760B"/>
    <w:rsid w:val="00A517C6"/>
    <w:rsid w:val="00A53C2C"/>
    <w:rsid w:val="00A57808"/>
    <w:rsid w:val="00A658DA"/>
    <w:rsid w:val="00A6722E"/>
    <w:rsid w:val="00A83A84"/>
    <w:rsid w:val="00A8735F"/>
    <w:rsid w:val="00A90E29"/>
    <w:rsid w:val="00A92B36"/>
    <w:rsid w:val="00AA1316"/>
    <w:rsid w:val="00AD75B6"/>
    <w:rsid w:val="00AE517A"/>
    <w:rsid w:val="00AE7349"/>
    <w:rsid w:val="00AF6958"/>
    <w:rsid w:val="00B01BF9"/>
    <w:rsid w:val="00B351C6"/>
    <w:rsid w:val="00B71CC9"/>
    <w:rsid w:val="00B843C4"/>
    <w:rsid w:val="00B94164"/>
    <w:rsid w:val="00B97A1E"/>
    <w:rsid w:val="00BB0A4A"/>
    <w:rsid w:val="00BB3598"/>
    <w:rsid w:val="00BB4707"/>
    <w:rsid w:val="00BE0995"/>
    <w:rsid w:val="00BE2BB1"/>
    <w:rsid w:val="00C00924"/>
    <w:rsid w:val="00C0495F"/>
    <w:rsid w:val="00C33693"/>
    <w:rsid w:val="00C33CD0"/>
    <w:rsid w:val="00C43823"/>
    <w:rsid w:val="00C81ED0"/>
    <w:rsid w:val="00C93FE0"/>
    <w:rsid w:val="00C953C0"/>
    <w:rsid w:val="00CA4652"/>
    <w:rsid w:val="00CB15B9"/>
    <w:rsid w:val="00CB3FCB"/>
    <w:rsid w:val="00CB4395"/>
    <w:rsid w:val="00CC5206"/>
    <w:rsid w:val="00CD049A"/>
    <w:rsid w:val="00CD35C6"/>
    <w:rsid w:val="00CE6B8C"/>
    <w:rsid w:val="00CF1732"/>
    <w:rsid w:val="00D06D62"/>
    <w:rsid w:val="00D1153C"/>
    <w:rsid w:val="00D3720E"/>
    <w:rsid w:val="00D475FB"/>
    <w:rsid w:val="00D71684"/>
    <w:rsid w:val="00D835B6"/>
    <w:rsid w:val="00D84AC6"/>
    <w:rsid w:val="00D85F28"/>
    <w:rsid w:val="00D91756"/>
    <w:rsid w:val="00DA5656"/>
    <w:rsid w:val="00DC21BA"/>
    <w:rsid w:val="00DD651F"/>
    <w:rsid w:val="00E04059"/>
    <w:rsid w:val="00E10569"/>
    <w:rsid w:val="00E26FB8"/>
    <w:rsid w:val="00E27171"/>
    <w:rsid w:val="00E4541C"/>
    <w:rsid w:val="00E56D16"/>
    <w:rsid w:val="00E67E69"/>
    <w:rsid w:val="00E727B9"/>
    <w:rsid w:val="00E80483"/>
    <w:rsid w:val="00E95192"/>
    <w:rsid w:val="00EA1EB6"/>
    <w:rsid w:val="00EA2D99"/>
    <w:rsid w:val="00EC12EE"/>
    <w:rsid w:val="00EC4674"/>
    <w:rsid w:val="00ED0368"/>
    <w:rsid w:val="00EE0822"/>
    <w:rsid w:val="00F2339E"/>
    <w:rsid w:val="00F27443"/>
    <w:rsid w:val="00F37401"/>
    <w:rsid w:val="00F6475E"/>
    <w:rsid w:val="00F6490E"/>
    <w:rsid w:val="00F92B8F"/>
    <w:rsid w:val="00F95C19"/>
    <w:rsid w:val="00FB7019"/>
    <w:rsid w:val="00FD0B76"/>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7771C2"/>
  <w15:chartTrackingRefBased/>
  <w15:docId w15:val="{E46C682F-A2EC-F647-A667-698A86E1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semiHidden/>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semiHidden/>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92B36"/>
    <w:pPr>
      <w:spacing w:after="216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B01BF9"/>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semiHidden/>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semiHidden/>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semiHidden/>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81"/>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styleId="TableGridLight">
    <w:name w:val="Grid Table Light"/>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semiHidden/>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paragraph" w:styleId="ListParagraph">
    <w:name w:val="List Paragraph"/>
    <w:basedOn w:val="Normal"/>
    <w:uiPriority w:val="34"/>
    <w:semiHidden/>
    <w:unhideWhenUsed/>
    <w:qFormat/>
    <w:rsid w:val="00662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izceleste/Library/Containers/com.microsoft.Word/Data/Library/Application%20Support/Microsoft/Office/16.0/DTS/Search/%7bBE544356-C32F-7D43-BAFF-77E5AEB63749%7dtf164026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4AC0D6709E4740B11A0B2899BF6357"/>
        <w:category>
          <w:name w:val="General"/>
          <w:gallery w:val="placeholder"/>
        </w:category>
        <w:types>
          <w:type w:val="bbPlcHdr"/>
        </w:types>
        <w:behaviors>
          <w:behavior w:val="content"/>
        </w:behaviors>
        <w:guid w:val="{2133594F-70E0-4C48-9101-0570EDCC5B35}"/>
      </w:docPartPr>
      <w:docPartBody>
        <w:p w:rsidR="00000000" w:rsidRDefault="00407850">
          <w:pPr>
            <w:pStyle w:val="FC4AC0D6709E4740B11A0B2899BF6357"/>
          </w:pPr>
          <w:r>
            <w:t>Title</w:t>
          </w:r>
        </w:p>
      </w:docPartBody>
    </w:docPart>
    <w:docPart>
      <w:docPartPr>
        <w:name w:val="20580CC6C6A6434CA8B987DB74DDCB6F"/>
        <w:category>
          <w:name w:val="General"/>
          <w:gallery w:val="placeholder"/>
        </w:category>
        <w:types>
          <w:type w:val="bbPlcHdr"/>
        </w:types>
        <w:behaviors>
          <w:behavior w:val="content"/>
        </w:behaviors>
        <w:guid w:val="{DDB551B2-7405-C64E-B9C8-DEF9788EF469}"/>
      </w:docPartPr>
      <w:docPartBody>
        <w:p w:rsidR="00000000" w:rsidRDefault="00407850">
          <w:pPr>
            <w:pStyle w:val="20580CC6C6A6434CA8B987DB74DDCB6F"/>
          </w:pPr>
          <w:r>
            <w:t>Your Name</w:t>
          </w:r>
        </w:p>
      </w:docPartBody>
    </w:docPart>
    <w:docPart>
      <w:docPartPr>
        <w:name w:val="4F3E94BFB382FC46B56BE4D91EA05AE5"/>
        <w:category>
          <w:name w:val="General"/>
          <w:gallery w:val="placeholder"/>
        </w:category>
        <w:types>
          <w:type w:val="bbPlcHdr"/>
        </w:types>
        <w:behaviors>
          <w:behavior w:val="content"/>
        </w:behaviors>
        <w:guid w:val="{CBF27616-6EDE-8141-B6AA-65C94C0C4AEF}"/>
      </w:docPartPr>
      <w:docPartBody>
        <w:p w:rsidR="00000000" w:rsidRDefault="00407850">
          <w:pPr>
            <w:pStyle w:val="4F3E94BFB382FC46B56BE4D91EA05AE5"/>
          </w:pPr>
          <w:r w:rsidRPr="00BB3598">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50"/>
    <w:rsid w:val="00407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AC0D6709E4740B11A0B2899BF6357">
    <w:name w:val="FC4AC0D6709E4740B11A0B2899BF6357"/>
  </w:style>
  <w:style w:type="paragraph" w:customStyle="1" w:styleId="F9277A8B9086364FB83ECDB1CE59AFBB">
    <w:name w:val="F9277A8B9086364FB83ECDB1CE59AFBB"/>
  </w:style>
  <w:style w:type="paragraph" w:customStyle="1" w:styleId="20580CC6C6A6434CA8B987DB74DDCB6F">
    <w:name w:val="20580CC6C6A6434CA8B987DB74DDCB6F"/>
  </w:style>
  <w:style w:type="paragraph" w:customStyle="1" w:styleId="A14822F294BA7B458A69D68C5970976B">
    <w:name w:val="A14822F294BA7B458A69D68C5970976B"/>
  </w:style>
  <w:style w:type="paragraph" w:customStyle="1" w:styleId="02D2FC638DB92045B05FA6208949DABC">
    <w:name w:val="02D2FC638DB92045B05FA6208949DABC"/>
  </w:style>
  <w:style w:type="paragraph" w:styleId="ListBullet">
    <w:name w:val="List Bullet"/>
    <w:basedOn w:val="Normal"/>
    <w:uiPriority w:val="10"/>
    <w:qFormat/>
    <w:pPr>
      <w:numPr>
        <w:numId w:val="1"/>
      </w:numPr>
      <w:spacing w:after="160" w:line="259" w:lineRule="auto"/>
      <w:jc w:val="both"/>
    </w:pPr>
    <w:rPr>
      <w:rFonts w:eastAsiaTheme="minorHAnsi"/>
      <w:color w:val="262626" w:themeColor="text1" w:themeTint="D9"/>
      <w:sz w:val="22"/>
      <w:szCs w:val="22"/>
    </w:rPr>
  </w:style>
  <w:style w:type="paragraph" w:customStyle="1" w:styleId="8D57C68685D3194BA7DA1A7B10D17ECA">
    <w:name w:val="8D57C68685D3194BA7DA1A7B10D17ECA"/>
  </w:style>
  <w:style w:type="paragraph" w:customStyle="1" w:styleId="0A5A0C4BD29ADE45BB09AB6D5C0BDC60">
    <w:name w:val="0A5A0C4BD29ADE45BB09AB6D5C0BDC60"/>
  </w:style>
  <w:style w:type="paragraph" w:customStyle="1" w:styleId="57B2BE7622F1C1409DE5AA41DBD146D3">
    <w:name w:val="57B2BE7622F1C1409DE5AA41DBD146D3"/>
  </w:style>
  <w:style w:type="paragraph" w:customStyle="1" w:styleId="4F3E94BFB382FC46B56BE4D91EA05AE5">
    <w:name w:val="4F3E94BFB382FC46B56BE4D91EA05A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AFC0D-F842-E748-8044-67A84798A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34</TotalTime>
  <Pages>2</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Celeste</dc:creator>
  <cp:keywords>Pyber Data</cp:keywords>
  <dc:description/>
  <cp:lastModifiedBy>Luiz Celeste</cp:lastModifiedBy>
  <cp:revision>3</cp:revision>
  <dcterms:created xsi:type="dcterms:W3CDTF">2019-03-27T03:44:00Z</dcterms:created>
  <dcterms:modified xsi:type="dcterms:W3CDTF">2019-03-27T04:20:00Z</dcterms:modified>
</cp:coreProperties>
</file>